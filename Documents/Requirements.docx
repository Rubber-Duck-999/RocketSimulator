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14" w:rsidRDefault="00304614" w:rsidP="0030461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Console:</w:t>
      </w:r>
    </w:p>
    <w:p w:rsidR="00304614" w:rsidRPr="00304614" w:rsidRDefault="00304614" w:rsidP="0030461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</w:rPr>
      </w:pPr>
    </w:p>
    <w:p w:rsidR="00304614" w:rsidRDefault="00304614" w:rsidP="003046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</w:rPr>
      </w:pPr>
      <w:r w:rsidRPr="00304614">
        <w:rPr>
          <w:rFonts w:ascii="Calibri Light" w:hAnsi="Calibri Light" w:cs="Calibri Light"/>
          <w:bCs/>
          <w:sz w:val="24"/>
          <w:szCs w:val="24"/>
        </w:rPr>
        <w:t xml:space="preserve">Upon start-up of the Console </w:t>
      </w:r>
      <w:r>
        <w:rPr>
          <w:rFonts w:ascii="Calibri Light" w:hAnsi="Calibri Light" w:cs="Calibri Light"/>
          <w:bCs/>
          <w:sz w:val="24"/>
          <w:szCs w:val="24"/>
        </w:rPr>
        <w:t>it should start up in the main UI</w:t>
      </w:r>
      <w:r w:rsidRPr="00304614">
        <w:rPr>
          <w:rFonts w:ascii="Calibri Light" w:hAnsi="Calibri Light" w:cs="Calibri Light"/>
          <w:bCs/>
          <w:sz w:val="24"/>
          <w:szCs w:val="24"/>
        </w:rPr>
        <w:t xml:space="preserve"> for filling in data for terrain and rocket data. It should automatically</w:t>
      </w:r>
      <w:r>
        <w:rPr>
          <w:rFonts w:ascii="Calibri Light" w:hAnsi="Calibri Light" w:cs="Calibri Light"/>
          <w:bCs/>
          <w:sz w:val="24"/>
          <w:szCs w:val="24"/>
        </w:rPr>
        <w:t xml:space="preserve"> be in non-configured state</w:t>
      </w:r>
    </w:p>
    <w:p w:rsidR="00304614" w:rsidRDefault="00304614" w:rsidP="003046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If the Next P</w:t>
      </w:r>
      <w:r w:rsidR="002C547A">
        <w:rPr>
          <w:rFonts w:ascii="Calibri Light" w:hAnsi="Calibri Light" w:cs="Calibri Light"/>
          <w:bCs/>
          <w:sz w:val="24"/>
          <w:szCs w:val="24"/>
        </w:rPr>
        <w:t>age is selected then the state, rocket and terrain data should be sent and the state should be now configured</w:t>
      </w:r>
    </w:p>
    <w:p w:rsidR="002C547A" w:rsidRDefault="002C547A" w:rsidP="003046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If the sent received is Ready and we are in configured then we can move to READY</w:t>
      </w:r>
    </w:p>
    <w:p w:rsidR="002C547A" w:rsidRDefault="002C547A" w:rsidP="003046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If move to Launch is selected then launch and state data must be sent</w:t>
      </w:r>
    </w:p>
    <w:p w:rsidR="002C547A" w:rsidRDefault="002C547A" w:rsidP="003046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 xml:space="preserve">If state is READY and we have completed REQ-004 then </w:t>
      </w:r>
      <w:r w:rsidR="00C21978">
        <w:rPr>
          <w:rFonts w:ascii="Calibri Light" w:hAnsi="Calibri Light" w:cs="Calibri Light"/>
          <w:bCs/>
          <w:sz w:val="24"/>
          <w:szCs w:val="24"/>
        </w:rPr>
        <w:t>request</w:t>
      </w:r>
      <w:r>
        <w:rPr>
          <w:rFonts w:ascii="Calibri Light" w:hAnsi="Calibri Light" w:cs="Calibri Light"/>
          <w:bCs/>
          <w:sz w:val="24"/>
          <w:szCs w:val="24"/>
        </w:rPr>
        <w:t xml:space="preserve"> to </w:t>
      </w:r>
      <w:r w:rsidR="00C21978">
        <w:rPr>
          <w:rFonts w:ascii="Calibri Light" w:hAnsi="Calibri Light" w:cs="Calibri Light"/>
          <w:bCs/>
          <w:sz w:val="24"/>
          <w:szCs w:val="24"/>
        </w:rPr>
        <w:t xml:space="preserve">move to </w:t>
      </w:r>
      <w:r>
        <w:rPr>
          <w:rFonts w:ascii="Calibri Light" w:hAnsi="Calibri Light" w:cs="Calibri Light"/>
          <w:bCs/>
          <w:sz w:val="24"/>
          <w:szCs w:val="24"/>
        </w:rPr>
        <w:t>LAUNCH.</w:t>
      </w:r>
    </w:p>
    <w:p w:rsidR="00C21978" w:rsidRDefault="00C21978" w:rsidP="003046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If LAUNCH is received, then shutdown the console</w:t>
      </w:r>
    </w:p>
    <w:p w:rsidR="00A47349" w:rsidRPr="00A47349" w:rsidRDefault="00A47349" w:rsidP="003046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If received state is SHUTDOWN then shutdown the console</w:t>
      </w:r>
      <w:r w:rsidR="002C547A">
        <w:rPr>
          <w:rFonts w:ascii="Calibri Light" w:hAnsi="Calibri Light" w:cs="Calibri Light"/>
          <w:bCs/>
          <w:sz w:val="24"/>
          <w:szCs w:val="24"/>
        </w:rPr>
        <w:t xml:space="preserve"> </w:t>
      </w:r>
    </w:p>
    <w:p w:rsidR="00A47349" w:rsidRDefault="00A47349" w:rsidP="00A4734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</w:p>
    <w:p w:rsidR="00A47349" w:rsidRDefault="00A47349" w:rsidP="00A4734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</w:p>
    <w:p w:rsidR="00304614" w:rsidRDefault="00304614" w:rsidP="00A4734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 w:rsidRPr="00A47349">
        <w:rPr>
          <w:rFonts w:ascii="Arial-BoldMT" w:cs="Arial-BoldMT"/>
          <w:b/>
          <w:bCs/>
          <w:sz w:val="24"/>
          <w:szCs w:val="24"/>
        </w:rPr>
        <w:t>Flight Algorithm:</w:t>
      </w:r>
    </w:p>
    <w:p w:rsidR="00A47349" w:rsidRPr="00A47349" w:rsidRDefault="00A47349" w:rsidP="00A4734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A47349" w:rsidRPr="00A47349" w:rsidRDefault="00A47349" w:rsidP="00A47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</w:rPr>
      </w:pPr>
      <w:r w:rsidRPr="00A47349">
        <w:rPr>
          <w:rFonts w:ascii="Calibri Light" w:hAnsi="Calibri Light" w:cs="Calibri Light"/>
          <w:bCs/>
          <w:sz w:val="24"/>
          <w:szCs w:val="24"/>
        </w:rPr>
        <w:t>If state is READY, run the algorithm if the</w:t>
      </w:r>
      <w:r w:rsidR="005946E9">
        <w:rPr>
          <w:rFonts w:ascii="Calibri Light" w:hAnsi="Calibri Light" w:cs="Calibri Light"/>
          <w:bCs/>
          <w:sz w:val="24"/>
          <w:szCs w:val="24"/>
        </w:rPr>
        <w:t xml:space="preserve"> terrain, rocket</w:t>
      </w:r>
      <w:r w:rsidRPr="00A47349">
        <w:rPr>
          <w:rFonts w:ascii="Calibri Light" w:hAnsi="Calibri Light" w:cs="Calibri Light"/>
          <w:bCs/>
          <w:sz w:val="24"/>
          <w:szCs w:val="24"/>
        </w:rPr>
        <w:t xml:space="preserve"> data has been received</w:t>
      </w:r>
    </w:p>
    <w:p w:rsidR="00304614" w:rsidRDefault="00304614" w:rsidP="00A47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A47349">
        <w:rPr>
          <w:rFonts w:ascii="Calibri Light" w:hAnsi="Calibri Light" w:cs="Calibri Light"/>
          <w:sz w:val="24"/>
          <w:szCs w:val="24"/>
        </w:rPr>
        <w:t xml:space="preserve">If </w:t>
      </w:r>
      <w:r w:rsidR="005946E9">
        <w:rPr>
          <w:rFonts w:ascii="Calibri Light" w:hAnsi="Calibri Light" w:cs="Calibri Light"/>
          <w:sz w:val="24"/>
          <w:szCs w:val="24"/>
        </w:rPr>
        <w:t xml:space="preserve">state </w:t>
      </w:r>
      <w:r w:rsidRPr="00A47349">
        <w:rPr>
          <w:rFonts w:ascii="Calibri Light" w:hAnsi="Calibri Light" w:cs="Calibri Light"/>
          <w:sz w:val="24"/>
          <w:szCs w:val="24"/>
        </w:rPr>
        <w:t>is LAUNCH</w:t>
      </w:r>
      <w:r w:rsidR="00A47349" w:rsidRPr="00A47349">
        <w:rPr>
          <w:rFonts w:ascii="Calibri Light" w:hAnsi="Calibri Light" w:cs="Calibri Light"/>
          <w:sz w:val="24"/>
          <w:szCs w:val="24"/>
        </w:rPr>
        <w:t>, Send algoData</w:t>
      </w:r>
      <w:r w:rsidR="005946E9">
        <w:rPr>
          <w:rFonts w:ascii="Calibri Light" w:hAnsi="Calibri Light" w:cs="Calibri Light"/>
          <w:sz w:val="24"/>
          <w:szCs w:val="24"/>
        </w:rPr>
        <w:t xml:space="preserve"> if valid</w:t>
      </w:r>
    </w:p>
    <w:p w:rsidR="005946E9" w:rsidRPr="00A47349" w:rsidRDefault="005946E9" w:rsidP="00A47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Valid data is based off checks that the rocket will not theoretically hit the ground then re-ascend after fuel has been used</w:t>
      </w:r>
    </w:p>
    <w:p w:rsidR="00683333" w:rsidRDefault="00A47349" w:rsidP="00A47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A47349">
        <w:rPr>
          <w:rFonts w:ascii="Calibri Light" w:hAnsi="Calibri Light" w:cs="Calibri Light"/>
          <w:sz w:val="24"/>
          <w:szCs w:val="24"/>
        </w:rPr>
        <w:t>Time will be calculated from start time of from READY</w:t>
      </w:r>
    </w:p>
    <w:p w:rsidR="005946E9" w:rsidRDefault="005946E9" w:rsidP="005946E9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 w:cs="Calibri Light"/>
          <w:sz w:val="24"/>
          <w:szCs w:val="24"/>
        </w:rPr>
      </w:pPr>
    </w:p>
    <w:p w:rsidR="005946E9" w:rsidRPr="005946E9" w:rsidRDefault="005946E9" w:rsidP="005946E9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 w:cs="Calibri Light"/>
          <w:sz w:val="24"/>
          <w:szCs w:val="24"/>
        </w:rPr>
      </w:pPr>
    </w:p>
    <w:p w:rsidR="005946E9" w:rsidRDefault="005946E9" w:rsidP="005946E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Controller</w:t>
      </w:r>
      <w:r w:rsidRPr="00A47349">
        <w:rPr>
          <w:rFonts w:ascii="Arial-BoldMT" w:cs="Arial-BoldMT"/>
          <w:b/>
          <w:bCs/>
          <w:sz w:val="24"/>
          <w:szCs w:val="24"/>
        </w:rPr>
        <w:t>:</w:t>
      </w:r>
    </w:p>
    <w:p w:rsidR="005946E9" w:rsidRDefault="005946E9" w:rsidP="005946E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</w:p>
    <w:p w:rsidR="00304614" w:rsidRPr="00D32CBA" w:rsidRDefault="001C4ADD" w:rsidP="005946E9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D32CBA">
        <w:rPr>
          <w:rFonts w:ascii="Calibri Light" w:hAnsi="Calibri Light" w:cs="Calibri Light"/>
        </w:rPr>
        <w:t>Upon start-up the Controller will be in CONFIGURED state</w:t>
      </w:r>
    </w:p>
    <w:p w:rsidR="001C4ADD" w:rsidRPr="00D32CBA" w:rsidRDefault="001C4ADD" w:rsidP="005946E9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D32CBA">
        <w:rPr>
          <w:rFonts w:ascii="Calibri Light" w:hAnsi="Calibri Light" w:cs="Calibri Light"/>
        </w:rPr>
        <w:t>If the rocket, terrain and state data from the console is received, then it MUST be validated</w:t>
      </w:r>
    </w:p>
    <w:p w:rsidR="001C4ADD" w:rsidRPr="00D32CBA" w:rsidRDefault="001C4ADD" w:rsidP="005946E9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D32CBA">
        <w:rPr>
          <w:rFonts w:ascii="Calibri Light" w:hAnsi="Calibri Light" w:cs="Calibri Light"/>
        </w:rPr>
        <w:t>Rocket data is validated by checking the controller config min and max expected values</w:t>
      </w:r>
    </w:p>
    <w:p w:rsidR="001C4ADD" w:rsidRPr="00D32CBA" w:rsidRDefault="001C4ADD" w:rsidP="001C4ADD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D32CBA">
        <w:rPr>
          <w:rFonts w:ascii="Calibri Light" w:hAnsi="Calibri Light" w:cs="Calibri Light"/>
        </w:rPr>
        <w:t>Terrain data is validated by checking the controller config min and max expected values</w:t>
      </w:r>
    </w:p>
    <w:p w:rsidR="001C4ADD" w:rsidRPr="00D32CBA" w:rsidRDefault="001C4ADD" w:rsidP="005946E9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D32CBA">
        <w:rPr>
          <w:rFonts w:ascii="Calibri Light" w:hAnsi="Calibri Light" w:cs="Calibri Light"/>
        </w:rPr>
        <w:t xml:space="preserve">If validation passes for Console data from REQ-002 then state should be set to READY and sent </w:t>
      </w:r>
      <w:r w:rsidR="00E44B28" w:rsidRPr="00D32CBA">
        <w:rPr>
          <w:rFonts w:ascii="Calibri Light" w:hAnsi="Calibri Light" w:cs="Calibri Light"/>
        </w:rPr>
        <w:t>to Console</w:t>
      </w:r>
    </w:p>
    <w:p w:rsidR="00E44B28" w:rsidRPr="00D32CBA" w:rsidRDefault="00E44B28" w:rsidP="005946E9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D32CBA">
        <w:rPr>
          <w:rFonts w:ascii="Calibri Light" w:hAnsi="Calibri Light" w:cs="Calibri Light"/>
        </w:rPr>
        <w:t xml:space="preserve">If state is READY then 2dMap must be sent </w:t>
      </w:r>
      <w:proofErr w:type="spellStart"/>
      <w:r w:rsidR="00B65A19" w:rsidRPr="00D32CBA">
        <w:rPr>
          <w:rFonts w:ascii="Calibri Light" w:hAnsi="Calibri Light" w:cs="Calibri Light"/>
        </w:rPr>
        <w:t>max</w:t>
      </w:r>
      <w:r w:rsidRPr="00D32CBA">
        <w:rPr>
          <w:rFonts w:ascii="Calibri Light" w:hAnsi="Calibri Light" w:cs="Calibri Light"/>
        </w:rPr>
        <w:t>Entries</w:t>
      </w:r>
      <w:proofErr w:type="spellEnd"/>
      <w:r w:rsidRPr="00D32CBA">
        <w:rPr>
          <w:rFonts w:ascii="Calibri Light" w:hAnsi="Calibri Light" w:cs="Calibri Light"/>
        </w:rPr>
        <w:t xml:space="preserve"> and be called upon to provide 2dMapData</w:t>
      </w:r>
    </w:p>
    <w:p w:rsidR="00001D1E" w:rsidRPr="00D32CBA" w:rsidRDefault="00961121" w:rsidP="005946E9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D32CBA">
        <w:rPr>
          <w:rFonts w:ascii="Calibri Light" w:hAnsi="Calibri Light" w:cs="Calibri Light"/>
        </w:rPr>
        <w:t>If</w:t>
      </w:r>
      <w:r w:rsidR="00204F76" w:rsidRPr="00D32CBA">
        <w:rPr>
          <w:rFonts w:ascii="Calibri Light" w:hAnsi="Calibri Light" w:cs="Calibri Light"/>
        </w:rPr>
        <w:t xml:space="preserve"> </w:t>
      </w:r>
      <w:r w:rsidR="00B65A19" w:rsidRPr="00D32CBA">
        <w:rPr>
          <w:rFonts w:ascii="Calibri Light" w:hAnsi="Calibri Light" w:cs="Calibri Light"/>
        </w:rPr>
        <w:t>2dMapData is received then the state must be changed to LAUNCH</w:t>
      </w:r>
    </w:p>
    <w:p w:rsidR="00B65A19" w:rsidRPr="00D32CBA" w:rsidRDefault="00B65A19" w:rsidP="005946E9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D32CBA">
        <w:rPr>
          <w:rFonts w:ascii="Calibri Light" w:hAnsi="Calibri Light" w:cs="Calibri Light"/>
        </w:rPr>
        <w:t>If state is LAUNCH then the Land Algo must be sent both 2dMapData and AlgoData</w:t>
      </w:r>
    </w:p>
    <w:p w:rsidR="00B65A19" w:rsidRDefault="00B65A19" w:rsidP="005946E9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D32CBA">
        <w:rPr>
          <w:rFonts w:ascii="Calibri Light" w:hAnsi="Calibri Light" w:cs="Calibri Light"/>
        </w:rPr>
        <w:t>Once the Land Algo has completed then state must be SHUTDOWN and be sent to all</w:t>
      </w:r>
    </w:p>
    <w:p w:rsidR="00D32CBA" w:rsidRPr="002F6B2B" w:rsidRDefault="00D32CBA" w:rsidP="00D32CBA">
      <w:pPr>
        <w:rPr>
          <w:rFonts w:ascii="Arial" w:hAnsi="Arial" w:cs="Arial"/>
        </w:rPr>
      </w:pPr>
    </w:p>
    <w:p w:rsidR="002F6B2B" w:rsidRDefault="002F6B2B" w:rsidP="002F6B2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2DMap</w:t>
      </w:r>
      <w:r w:rsidRPr="00A47349">
        <w:rPr>
          <w:rFonts w:ascii="Arial-BoldMT" w:cs="Arial-BoldMT"/>
          <w:b/>
          <w:bCs/>
          <w:sz w:val="24"/>
          <w:szCs w:val="24"/>
        </w:rPr>
        <w:t>:</w:t>
      </w:r>
    </w:p>
    <w:p w:rsidR="002F6B2B" w:rsidRDefault="002F6B2B" w:rsidP="002F6B2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</w:p>
    <w:p w:rsidR="00933A8B" w:rsidRPr="00933A8B" w:rsidRDefault="002F6B2B" w:rsidP="00933A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 xml:space="preserve">If state is READY and we have </w:t>
      </w:r>
      <w:proofErr w:type="spellStart"/>
      <w:r>
        <w:rPr>
          <w:rFonts w:ascii="Calibri Light" w:hAnsi="Calibri Light" w:cs="Calibri Light"/>
          <w:bCs/>
          <w:sz w:val="24"/>
          <w:szCs w:val="24"/>
        </w:rPr>
        <w:t>maxEntries</w:t>
      </w:r>
      <w:proofErr w:type="spellEnd"/>
      <w:r>
        <w:rPr>
          <w:rFonts w:ascii="Calibri Light" w:hAnsi="Calibri Light" w:cs="Calibri Light"/>
          <w:bCs/>
          <w:sz w:val="24"/>
          <w:szCs w:val="24"/>
        </w:rPr>
        <w:t xml:space="preserve"> then </w:t>
      </w:r>
      <w:r w:rsidR="00933A8B">
        <w:rPr>
          <w:rFonts w:ascii="Calibri Light" w:hAnsi="Calibri Light" w:cs="Calibri Light"/>
          <w:bCs/>
          <w:sz w:val="24"/>
          <w:szCs w:val="24"/>
        </w:rPr>
        <w:t>calculate 2dMapData from min and max terrain ranges specified in the config</w:t>
      </w:r>
    </w:p>
    <w:p w:rsidR="00933A8B" w:rsidRPr="00933A8B" w:rsidRDefault="00933A8B" w:rsidP="00933A8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</w:p>
    <w:p w:rsidR="00933A8B" w:rsidRDefault="00933A8B" w:rsidP="00933A8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Land Algorithm</w:t>
      </w:r>
      <w:r w:rsidRPr="00A47349">
        <w:rPr>
          <w:rFonts w:ascii="Arial-BoldMT" w:cs="Arial-BoldMT"/>
          <w:b/>
          <w:bCs/>
          <w:sz w:val="24"/>
          <w:szCs w:val="24"/>
        </w:rPr>
        <w:t>:</w:t>
      </w:r>
    </w:p>
    <w:p w:rsidR="00933A8B" w:rsidRDefault="00933A8B" w:rsidP="00933A8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bookmarkStart w:id="0" w:name="_GoBack"/>
      <w:bookmarkEnd w:id="0"/>
    </w:p>
    <w:p w:rsidR="00933A8B" w:rsidRPr="00933A8B" w:rsidRDefault="00933A8B" w:rsidP="00933A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If state is</w:t>
      </w:r>
      <w:r>
        <w:rPr>
          <w:rFonts w:ascii="Calibri Light" w:hAnsi="Calibri Light" w:cs="Calibri Light"/>
          <w:bCs/>
          <w:sz w:val="24"/>
          <w:szCs w:val="24"/>
        </w:rPr>
        <w:t xml:space="preserve"> LAUNCH</w:t>
      </w:r>
      <w:r>
        <w:rPr>
          <w:rFonts w:ascii="Calibri Light" w:hAnsi="Calibri Light" w:cs="Calibri Light"/>
          <w:bCs/>
          <w:sz w:val="24"/>
          <w:szCs w:val="24"/>
        </w:rPr>
        <w:t xml:space="preserve"> and we have 2dMapData</w:t>
      </w:r>
      <w:r>
        <w:rPr>
          <w:rFonts w:ascii="Calibri Light" w:hAnsi="Calibri Light" w:cs="Calibri Light"/>
          <w:bCs/>
          <w:sz w:val="24"/>
          <w:szCs w:val="24"/>
        </w:rPr>
        <w:t xml:space="preserve"> and algoData. Calculate whether the rocket will hit the terrain in map data at any time point. </w:t>
      </w:r>
    </w:p>
    <w:p w:rsidR="00D32CBA" w:rsidRPr="00933A8B" w:rsidRDefault="00D32CBA" w:rsidP="00933A8B">
      <w:pPr>
        <w:ind w:left="283"/>
        <w:rPr>
          <w:rFonts w:ascii="Arial" w:hAnsi="Arial" w:cs="Arial-BoldMT"/>
        </w:rPr>
      </w:pPr>
    </w:p>
    <w:sectPr w:rsidR="00D32CBA" w:rsidRPr="0093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497F"/>
    <w:multiLevelType w:val="hybridMultilevel"/>
    <w:tmpl w:val="A46A0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B48CD"/>
    <w:multiLevelType w:val="hybridMultilevel"/>
    <w:tmpl w:val="0F824866"/>
    <w:lvl w:ilvl="0" w:tplc="AAA28C9E">
      <w:start w:val="1"/>
      <w:numFmt w:val="decimal"/>
      <w:lvlText w:val="%1."/>
      <w:lvlJc w:val="left"/>
      <w:pPr>
        <w:ind w:left="643" w:hanging="360"/>
      </w:pPr>
      <w:rPr>
        <w:rFonts w:ascii="Calibri Light" w:hAnsi="Calibri Light" w:cs="Calibri Light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5331F67"/>
    <w:multiLevelType w:val="hybridMultilevel"/>
    <w:tmpl w:val="14E62C00"/>
    <w:lvl w:ilvl="0" w:tplc="3B0A6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33CF4"/>
    <w:multiLevelType w:val="hybridMultilevel"/>
    <w:tmpl w:val="0F824866"/>
    <w:lvl w:ilvl="0" w:tplc="AAA28C9E">
      <w:start w:val="1"/>
      <w:numFmt w:val="decimal"/>
      <w:lvlText w:val="%1."/>
      <w:lvlJc w:val="left"/>
      <w:pPr>
        <w:ind w:left="643" w:hanging="360"/>
      </w:pPr>
      <w:rPr>
        <w:rFonts w:ascii="Calibri Light" w:hAnsi="Calibri Light" w:cs="Calibri Light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07A4B3F"/>
    <w:multiLevelType w:val="hybridMultilevel"/>
    <w:tmpl w:val="D6C6F7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24219"/>
    <w:multiLevelType w:val="hybridMultilevel"/>
    <w:tmpl w:val="14E62C00"/>
    <w:lvl w:ilvl="0" w:tplc="3B0A6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14"/>
    <w:rsid w:val="00001D1E"/>
    <w:rsid w:val="000F7D63"/>
    <w:rsid w:val="001C4ADD"/>
    <w:rsid w:val="00204F76"/>
    <w:rsid w:val="002C547A"/>
    <w:rsid w:val="002F6B2B"/>
    <w:rsid w:val="00304614"/>
    <w:rsid w:val="003A751E"/>
    <w:rsid w:val="003F0CAE"/>
    <w:rsid w:val="004D0D1F"/>
    <w:rsid w:val="005946E9"/>
    <w:rsid w:val="00683333"/>
    <w:rsid w:val="008A1EC2"/>
    <w:rsid w:val="00933A8B"/>
    <w:rsid w:val="00961121"/>
    <w:rsid w:val="0097714D"/>
    <w:rsid w:val="00A47349"/>
    <w:rsid w:val="00B1590F"/>
    <w:rsid w:val="00B65A19"/>
    <w:rsid w:val="00BD2D9C"/>
    <w:rsid w:val="00C21978"/>
    <w:rsid w:val="00CB0509"/>
    <w:rsid w:val="00D32CBA"/>
    <w:rsid w:val="00E44B28"/>
    <w:rsid w:val="00E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488B"/>
  <w15:chartTrackingRefBased/>
  <w15:docId w15:val="{54BADB2C-0EA6-4EED-B000-C74E495C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178556DE</Template>
  <TotalTime>216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fswers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b58293</dc:creator>
  <cp:keywords/>
  <dc:description/>
  <cp:lastModifiedBy>b58293</cp:lastModifiedBy>
  <cp:revision>5</cp:revision>
  <dcterms:created xsi:type="dcterms:W3CDTF">2019-08-21T09:32:00Z</dcterms:created>
  <dcterms:modified xsi:type="dcterms:W3CDTF">2019-08-21T15:17:00Z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-666990616</vt:i4>
  </property>
  <property fmtid="{D5CDD505-2E9C-101B-9397-08002B2CF9AE}" pid="3" name="_NewReviewCycle">
    <vt:lpwstr/>
  </property>
  <property fmtid="{D5CDD505-2E9C-101B-9397-08002B2CF9AE}" pid="4" name="_EmailSubject">
    <vt:lpwstr>Requirements Rocket Sim - Personal</vt:lpwstr>
  </property>
  <property fmtid="{D5CDD505-2E9C-101B-9397-08002B2CF9AE}" pid="5" name="_AuthorEmail">
    <vt:lpwstr>Simon.Crowther@mbda.co.uk</vt:lpwstr>
  </property>
  <property fmtid="{D5CDD505-2E9C-101B-9397-08002B2CF9AE}" pid="6" name="_AuthorEmailDisplayName">
    <vt:lpwstr>Crowther, Simon (UK)</vt:lpwstr>
  </property>
</Properties>
</file>